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722CA4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69935D" w14:textId="53D5F184" w:rsidR="00692703" w:rsidRPr="00CF1A49" w:rsidRDefault="007D43E9" w:rsidP="00913946">
            <w:pPr>
              <w:pStyle w:val="Title"/>
            </w:pPr>
            <w:r>
              <w:t>Kermit</w:t>
            </w:r>
            <w:r w:rsidR="00692703" w:rsidRPr="00CF1A49">
              <w:t xml:space="preserve"> </w:t>
            </w:r>
            <w:r w:rsidR="00193154" w:rsidRPr="00193154">
              <w:rPr>
                <w:rStyle w:val="IntenseEmphasis"/>
                <w:b w:val="0"/>
                <w:color w:val="595959" w:themeColor="text1" w:themeTint="A6"/>
              </w:rPr>
              <w:t>Kreder</w:t>
            </w:r>
          </w:p>
          <w:p w14:paraId="25471D98" w14:textId="18C2B3E9" w:rsidR="00692703" w:rsidRPr="00CF1A49" w:rsidRDefault="007D43E9" w:rsidP="00913946">
            <w:pPr>
              <w:pStyle w:val="ContactInfo"/>
              <w:contextualSpacing w:val="0"/>
            </w:pPr>
            <w:r>
              <w:t>403 King Drive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9EA60533595473683C7D2CFBD1E39D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93154">
              <w:t>502-</w:t>
            </w:r>
            <w:r>
              <w:t>822</w:t>
            </w:r>
            <w:r w:rsidR="00193154">
              <w:t>-</w:t>
            </w:r>
            <w:r>
              <w:t>0621</w:t>
            </w:r>
          </w:p>
          <w:p w14:paraId="34471CA6" w14:textId="00F2548F" w:rsidR="00692703" w:rsidRPr="00CF1A49" w:rsidRDefault="007D43E9" w:rsidP="00913946">
            <w:pPr>
              <w:pStyle w:val="ContactInfoEmphasis"/>
              <w:contextualSpacing w:val="0"/>
            </w:pPr>
            <w:r>
              <w:t>kgk2bt@mail.missouri.edu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8E9561EBB944328B2D40202FDD0DF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kermitkreder22@gmail.com</w:t>
            </w:r>
            <w:r w:rsidR="00692703" w:rsidRPr="00CF1A49">
              <w:t xml:space="preserve"> </w:t>
            </w:r>
          </w:p>
        </w:tc>
      </w:tr>
      <w:tr w:rsidR="009571D8" w:rsidRPr="00CF1A49" w14:paraId="046DB19A" w14:textId="77777777" w:rsidTr="00692703">
        <w:tc>
          <w:tcPr>
            <w:tcW w:w="9360" w:type="dxa"/>
            <w:tcMar>
              <w:top w:w="432" w:type="dxa"/>
            </w:tcMar>
          </w:tcPr>
          <w:p w14:paraId="7CB69B38" w14:textId="77777777" w:rsidR="001755A8" w:rsidRPr="00CF1A49" w:rsidRDefault="008979FE" w:rsidP="00913946">
            <w:pPr>
              <w:contextualSpacing w:val="0"/>
            </w:pPr>
            <w:r>
              <w:t xml:space="preserve">Research and development scientist with 20+ </w:t>
            </w:r>
            <w:proofErr w:type="spellStart"/>
            <w:r>
              <w:t>years experience</w:t>
            </w:r>
            <w:proofErr w:type="spellEnd"/>
            <w:r>
              <w:t xml:space="preserve"> and Quality Assurance and Regulatory Director with 5+ </w:t>
            </w:r>
            <w:proofErr w:type="spellStart"/>
            <w:r>
              <w:t>years experience</w:t>
            </w:r>
            <w:proofErr w:type="spellEnd"/>
            <w:r>
              <w:t xml:space="preserve"> who has successfully driven multimillion-dollar growth through new product introductions and process innovations with multiple global companies.  Solid track record performing as both leader and member of cross-functional project management and research teams to increase growth and improve product quality</w:t>
            </w:r>
            <w:bookmarkStart w:id="0" w:name="_GoBack"/>
            <w:bookmarkEnd w:id="0"/>
            <w:r>
              <w:t xml:space="preserve">. </w:t>
            </w:r>
          </w:p>
        </w:tc>
      </w:tr>
    </w:tbl>
    <w:sdt>
      <w:sdtPr>
        <w:alias w:val="Education:"/>
        <w:tag w:val="Education:"/>
        <w:id w:val="-1908763273"/>
        <w:placeholder>
          <w:docPart w:val="D67507530AFB45148D171F632C7CE21F"/>
        </w:placeholder>
        <w:temporary/>
        <w:showingPlcHdr/>
        <w15:appearance w15:val="hidden"/>
      </w:sdtPr>
      <w:sdtEndPr/>
      <w:sdtContent>
        <w:p w14:paraId="26D495A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C81BF3" w14:textId="77777777" w:rsidTr="00D66A52">
        <w:tc>
          <w:tcPr>
            <w:tcW w:w="9355" w:type="dxa"/>
          </w:tcPr>
          <w:p w14:paraId="447DE14A" w14:textId="642E9BC4" w:rsidR="001D0BF1" w:rsidRPr="00CF1A49" w:rsidRDefault="007D43E9" w:rsidP="001D0BF1">
            <w:pPr>
              <w:pStyle w:val="Heading3"/>
              <w:contextualSpacing w:val="0"/>
              <w:outlineLvl w:val="2"/>
            </w:pPr>
            <w:r>
              <w:t>May 2023</w:t>
            </w:r>
          </w:p>
          <w:p w14:paraId="19793270" w14:textId="77777777" w:rsidR="007538DC" w:rsidRDefault="007D43E9" w:rsidP="007D43E9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>
              <w:t>Computer Engineering/Computer Science/Mathematics</w:t>
            </w:r>
            <w:r w:rsidR="00FE0695">
              <w:t xml:space="preserve">, </w:t>
            </w:r>
            <w:r w:rsidR="00FE0695" w:rsidRPr="00FE0695">
              <w:rPr>
                <w:color w:val="595959" w:themeColor="text1" w:themeTint="A6"/>
              </w:rPr>
              <w:t>University of Missouri</w:t>
            </w:r>
          </w:p>
          <w:p w14:paraId="1398D8F6" w14:textId="09206660" w:rsidR="007D43E9" w:rsidRPr="007D43E9" w:rsidRDefault="007D43E9" w:rsidP="007D43E9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Overall GPA </w:t>
            </w:r>
            <w:r w:rsidR="008D29A2">
              <w:rPr>
                <w:color w:val="595959" w:themeColor="text1" w:themeTint="A6"/>
              </w:rPr>
              <w:t>3.58</w:t>
            </w:r>
            <w:r>
              <w:rPr>
                <w:color w:val="595959" w:themeColor="text1" w:themeTint="A6"/>
              </w:rPr>
              <w:t>/4.0</w:t>
            </w:r>
          </w:p>
        </w:tc>
      </w:tr>
      <w:tr w:rsidR="00F61DF9" w:rsidRPr="00CF1A49" w14:paraId="2AB76A1E" w14:textId="77777777" w:rsidTr="00F61DF9">
        <w:tc>
          <w:tcPr>
            <w:tcW w:w="9355" w:type="dxa"/>
            <w:tcMar>
              <w:top w:w="216" w:type="dxa"/>
            </w:tcMar>
          </w:tcPr>
          <w:p w14:paraId="39AC2680" w14:textId="77777777" w:rsidR="00FE0695" w:rsidRDefault="007D43E9" w:rsidP="007D43E9">
            <w:pPr>
              <w:pStyle w:val="Heading3"/>
              <w:outlineLvl w:val="2"/>
            </w:pPr>
            <w:r>
              <w:t>June 2019</w:t>
            </w:r>
          </w:p>
          <w:p w14:paraId="4587B441" w14:textId="77777777" w:rsidR="007D43E9" w:rsidRDefault="007D43E9" w:rsidP="007D43E9">
            <w:pPr>
              <w:pStyle w:val="Heading2"/>
              <w:outlineLvl w:val="1"/>
              <w:rPr>
                <w:color w:val="595959" w:themeColor="text1" w:themeTint="A6"/>
              </w:rPr>
            </w:pPr>
            <w:r>
              <w:t xml:space="preserve">High School Diploma/Valedictorian, </w:t>
            </w:r>
            <w:r w:rsidRPr="007D43E9">
              <w:rPr>
                <w:color w:val="595959" w:themeColor="text1" w:themeTint="A6"/>
              </w:rPr>
              <w:t>Ballard High School, Louisville Kentucky</w:t>
            </w:r>
          </w:p>
          <w:p w14:paraId="5968F622" w14:textId="4A763234" w:rsidR="007D43E9" w:rsidRDefault="007D43E9" w:rsidP="007D43E9">
            <w:pPr>
              <w:pStyle w:val="Heading2"/>
              <w:outlineLvl w:val="1"/>
            </w:pPr>
            <w:r>
              <w:rPr>
                <w:color w:val="595959" w:themeColor="text1" w:themeTint="A6"/>
              </w:rPr>
              <w:t xml:space="preserve">Overall GPA </w:t>
            </w:r>
            <w:r w:rsidR="008D29A2">
              <w:rPr>
                <w:color w:val="595959" w:themeColor="text1" w:themeTint="A6"/>
              </w:rPr>
              <w:t>3.79</w:t>
            </w:r>
            <w:r>
              <w:rPr>
                <w:color w:val="595959" w:themeColor="text1" w:themeTint="A6"/>
              </w:rPr>
              <w:t>/4.0</w:t>
            </w:r>
          </w:p>
        </w:tc>
      </w:tr>
    </w:tbl>
    <w:p w14:paraId="35563864" w14:textId="47BE9962" w:rsidR="007D43E9" w:rsidRDefault="00A4718E" w:rsidP="00486277">
      <w:pPr>
        <w:pStyle w:val="Heading1"/>
      </w:pPr>
      <w:r>
        <w:t>Relevant courses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A4718E" w14:paraId="3BE7EE44" w14:textId="77777777" w:rsidTr="00B36C2D">
        <w:trPr>
          <w:trHeight w:val="1279"/>
        </w:trPr>
        <w:tc>
          <w:tcPr>
            <w:tcW w:w="4710" w:type="dxa"/>
          </w:tcPr>
          <w:p w14:paraId="7072E1C1" w14:textId="77777777" w:rsidR="00A4718E" w:rsidRDefault="00A4718E" w:rsidP="00A4718E">
            <w:pPr>
              <w:pStyle w:val="ListBullet"/>
            </w:pPr>
            <w:r>
              <w:t xml:space="preserve">Algorithms Design and </w:t>
            </w:r>
            <w:proofErr w:type="gramStart"/>
            <w:r>
              <w:t>Programming</w:t>
            </w:r>
            <w:proofErr w:type="gramEnd"/>
            <w:r>
              <w:t xml:space="preserve"> </w:t>
            </w:r>
            <w:r w:rsidR="001320DF">
              <w:t>I &amp; II</w:t>
            </w:r>
          </w:p>
          <w:p w14:paraId="39DA7B99" w14:textId="304E824F" w:rsidR="008A19FC" w:rsidRDefault="008A19FC" w:rsidP="00A4718E">
            <w:pPr>
              <w:pStyle w:val="ListBullet"/>
            </w:pPr>
            <w:r>
              <w:t>Intro to Logic Systems</w:t>
            </w:r>
          </w:p>
          <w:p w14:paraId="4EE9CD2A" w14:textId="23620D9F" w:rsidR="004B7D35" w:rsidRDefault="004B7D35" w:rsidP="00A4718E">
            <w:pPr>
              <w:pStyle w:val="ListBullet"/>
            </w:pPr>
            <w:r>
              <w:t>Calculus I, II, &amp; III</w:t>
            </w:r>
          </w:p>
          <w:p w14:paraId="03B14AF5" w14:textId="4621E826" w:rsidR="004B7D35" w:rsidRDefault="004B7D35" w:rsidP="00A4718E">
            <w:pPr>
              <w:pStyle w:val="ListBullet"/>
            </w:pPr>
            <w:r>
              <w:t>Differential Equations</w:t>
            </w:r>
          </w:p>
          <w:p w14:paraId="1F7C739C" w14:textId="1DD3D7C4" w:rsidR="008A19FC" w:rsidRDefault="008A19FC" w:rsidP="004B7D3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710" w:type="dxa"/>
          </w:tcPr>
          <w:p w14:paraId="1B7E1CDD" w14:textId="63094B80" w:rsidR="00A4718E" w:rsidRDefault="008F067A" w:rsidP="001320DF">
            <w:pPr>
              <w:pStyle w:val="ListBullet"/>
            </w:pPr>
            <w:r>
              <w:t>Public Speaking</w:t>
            </w:r>
          </w:p>
          <w:p w14:paraId="76A24A68" w14:textId="4C7AD368" w:rsidR="004B7D35" w:rsidRDefault="004B7D35" w:rsidP="001320DF">
            <w:pPr>
              <w:pStyle w:val="ListBullet"/>
            </w:pPr>
            <w:r>
              <w:t>University Physics I</w:t>
            </w:r>
          </w:p>
          <w:p w14:paraId="54B9727E" w14:textId="77777777" w:rsidR="008F067A" w:rsidRDefault="008F067A" w:rsidP="001320DF">
            <w:pPr>
              <w:pStyle w:val="ListBullet"/>
            </w:pPr>
            <w:r>
              <w:t>College Chemistry I</w:t>
            </w:r>
          </w:p>
          <w:p w14:paraId="046BF022" w14:textId="3B1E997B" w:rsidR="008F067A" w:rsidRDefault="008F067A" w:rsidP="001320DF">
            <w:pPr>
              <w:pStyle w:val="ListBullet"/>
            </w:pPr>
            <w:r>
              <w:t>College Biology I</w:t>
            </w:r>
          </w:p>
        </w:tc>
      </w:tr>
    </w:tbl>
    <w:sdt>
      <w:sdtPr>
        <w:alias w:val="Skills:"/>
        <w:tag w:val="Skills:"/>
        <w:id w:val="-1392877668"/>
        <w:placeholder>
          <w:docPart w:val="07DD28A5E3654CECACBB11958F2D394C"/>
        </w:placeholder>
        <w:temporary/>
        <w:showingPlcHdr/>
        <w15:appearance w15:val="hidden"/>
      </w:sdtPr>
      <w:sdtEndPr/>
      <w:sdtContent>
        <w:p w14:paraId="596ECCBA" w14:textId="18DD943C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16897D2" w14:textId="77777777" w:rsidTr="00CF1A49">
        <w:tc>
          <w:tcPr>
            <w:tcW w:w="4675" w:type="dxa"/>
          </w:tcPr>
          <w:p w14:paraId="179F1CE8" w14:textId="537B4FAC" w:rsidR="00B36C2D" w:rsidRPr="00B36C2D" w:rsidRDefault="002F6975" w:rsidP="00E2412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</w:rPr>
            </w:pPr>
            <w:r>
              <w:rPr>
                <w:b/>
              </w:rPr>
              <w:t xml:space="preserve">Coding </w:t>
            </w:r>
            <w:r w:rsidR="00B36C2D" w:rsidRPr="00B36C2D">
              <w:rPr>
                <w:b/>
              </w:rPr>
              <w:t>Languages:</w:t>
            </w:r>
          </w:p>
          <w:p w14:paraId="0AB0CE85" w14:textId="6046CFCF" w:rsidR="001E3120" w:rsidRPr="006E1507" w:rsidRDefault="00B36C2D" w:rsidP="006E1507">
            <w:pPr>
              <w:pStyle w:val="ListBullet"/>
              <w:contextualSpacing w:val="0"/>
            </w:pPr>
            <w:r>
              <w:t>Java</w:t>
            </w:r>
          </w:p>
          <w:p w14:paraId="3BEF7AB7" w14:textId="73EF1CB4" w:rsidR="001F4E6D" w:rsidRPr="006E1507" w:rsidRDefault="00B36C2D" w:rsidP="006E1507">
            <w:pPr>
              <w:pStyle w:val="ListBullet"/>
              <w:contextualSpacing w:val="0"/>
            </w:pPr>
            <w:r>
              <w:t>C</w:t>
            </w:r>
          </w:p>
        </w:tc>
        <w:tc>
          <w:tcPr>
            <w:tcW w:w="4675" w:type="dxa"/>
            <w:tcMar>
              <w:left w:w="360" w:type="dxa"/>
            </w:tcMar>
          </w:tcPr>
          <w:p w14:paraId="6D43935F" w14:textId="7A88E5FF" w:rsidR="003A0632" w:rsidRPr="00B36C2D" w:rsidRDefault="00B36C2D" w:rsidP="00E2412A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</w:rPr>
            </w:pPr>
            <w:r>
              <w:rPr>
                <w:b/>
              </w:rPr>
              <w:t>Applications:</w:t>
            </w:r>
          </w:p>
          <w:p w14:paraId="54799BFF" w14:textId="35A13007" w:rsidR="001E3120" w:rsidRPr="006E1507" w:rsidRDefault="00B36C2D" w:rsidP="006E1507">
            <w:pPr>
              <w:pStyle w:val="ListBullet"/>
              <w:contextualSpacing w:val="0"/>
            </w:pPr>
            <w:r>
              <w:t>Eclipse</w:t>
            </w:r>
          </w:p>
          <w:p w14:paraId="37DAA64F" w14:textId="77777777" w:rsidR="001E3120" w:rsidRDefault="00B36C2D" w:rsidP="006E1507">
            <w:pPr>
              <w:pStyle w:val="ListBullet"/>
              <w:contextualSpacing w:val="0"/>
            </w:pPr>
            <w:r>
              <w:t>IntelliJ IDEA</w:t>
            </w:r>
          </w:p>
          <w:p w14:paraId="4C0C0186" w14:textId="77777777" w:rsidR="00B36C2D" w:rsidRDefault="00B36C2D" w:rsidP="006E1507">
            <w:pPr>
              <w:pStyle w:val="ListBullet"/>
              <w:contextualSpacing w:val="0"/>
            </w:pPr>
            <w:r>
              <w:t>Unity</w:t>
            </w:r>
          </w:p>
          <w:p w14:paraId="58626279" w14:textId="1A7FA723" w:rsidR="00B36C2D" w:rsidRPr="006E1507" w:rsidRDefault="00B36C2D" w:rsidP="006E1507">
            <w:pPr>
              <w:pStyle w:val="ListBullet"/>
              <w:contextualSpacing w:val="0"/>
            </w:pPr>
            <w:r>
              <w:t>PuTTY</w:t>
            </w:r>
          </w:p>
        </w:tc>
      </w:tr>
    </w:tbl>
    <w:p w14:paraId="3495214A" w14:textId="269B72CD" w:rsidR="00AD782D" w:rsidRPr="00CF1A49" w:rsidRDefault="00B36C2D" w:rsidP="0062312F">
      <w:pPr>
        <w:pStyle w:val="Heading1"/>
      </w:pPr>
      <w:r>
        <w:t>Honors</w:t>
      </w:r>
    </w:p>
    <w:p w14:paraId="154F0109" w14:textId="77777777" w:rsidR="00B36C2D" w:rsidRDefault="00B36C2D" w:rsidP="006E1507">
      <w:r>
        <w:t>Dean’s High Honor Roll, College of Engineering: Fall 2019</w:t>
      </w:r>
    </w:p>
    <w:p w14:paraId="4A47362E" w14:textId="77777777" w:rsidR="00B36C2D" w:rsidRDefault="00B36C2D" w:rsidP="006E1507">
      <w:r>
        <w:t>Furman Scholar: Spring 2019</w:t>
      </w:r>
    </w:p>
    <w:p w14:paraId="1B84D4DF" w14:textId="5889A8A5" w:rsidR="00B37A61" w:rsidRDefault="00B36C2D" w:rsidP="006E1507">
      <w:r>
        <w:lastRenderedPageBreak/>
        <w:t xml:space="preserve">Mark Twain Scholarship Recipient: Fall 2019 – Spring 2020 </w:t>
      </w:r>
    </w:p>
    <w:p w14:paraId="4348227C" w14:textId="77777777" w:rsidR="00B36C2D" w:rsidRDefault="00B36C2D" w:rsidP="006E1507">
      <w:pPr>
        <w:rPr>
          <w:rFonts w:asciiTheme="majorHAnsi" w:hAnsiTheme="majorHAnsi"/>
          <w:b/>
          <w:color w:val="auto"/>
          <w:sz w:val="28"/>
          <w:szCs w:val="28"/>
        </w:rPr>
      </w:pPr>
    </w:p>
    <w:p w14:paraId="126912BA" w14:textId="7FC599AF" w:rsidR="009C4E71" w:rsidRPr="00B36C2D" w:rsidRDefault="00B36C2D" w:rsidP="00B36C2D">
      <w:pPr>
        <w:pStyle w:val="Heading1"/>
      </w:pPr>
      <w:r>
        <w:t>Activities</w:t>
      </w:r>
    </w:p>
    <w:p w14:paraId="2594E5C7" w14:textId="4FBA38F1" w:rsidR="009C4E71" w:rsidRDefault="00B36C2D" w:rsidP="006E1507">
      <w:pPr>
        <w:rPr>
          <w:rFonts w:cstheme="minorHAnsi"/>
          <w:color w:val="auto"/>
        </w:rPr>
      </w:pPr>
      <w:r>
        <w:rPr>
          <w:rFonts w:cstheme="minorHAnsi"/>
          <w:b/>
          <w:color w:val="auto"/>
        </w:rPr>
        <w:t xml:space="preserve">Club Baseball, </w:t>
      </w:r>
      <w:r>
        <w:rPr>
          <w:rFonts w:cstheme="minorHAnsi"/>
          <w:color w:val="auto"/>
        </w:rPr>
        <w:t>University of Missouri 2019 – present</w:t>
      </w:r>
    </w:p>
    <w:p w14:paraId="3D2DCBA4" w14:textId="5A7ACE85" w:rsidR="00B36C2D" w:rsidRDefault="00B36C2D" w:rsidP="006E1507">
      <w:pPr>
        <w:rPr>
          <w:rFonts w:cstheme="minorHAnsi"/>
          <w:color w:val="auto"/>
        </w:rPr>
      </w:pPr>
      <w:r>
        <w:rPr>
          <w:rFonts w:cstheme="minorHAnsi"/>
          <w:b/>
          <w:color w:val="auto"/>
        </w:rPr>
        <w:t xml:space="preserve">Varsity Baseball, </w:t>
      </w:r>
      <w:r>
        <w:rPr>
          <w:rFonts w:cstheme="minorHAnsi"/>
          <w:color w:val="auto"/>
        </w:rPr>
        <w:t>Ballard High School 2017 – 2019</w:t>
      </w:r>
    </w:p>
    <w:p w14:paraId="0418487D" w14:textId="0044AB28" w:rsidR="00B36C2D" w:rsidRDefault="00B36C2D" w:rsidP="006E1507">
      <w:pPr>
        <w:rPr>
          <w:rFonts w:cstheme="minorHAnsi"/>
          <w:color w:val="auto"/>
        </w:rPr>
      </w:pPr>
      <w:r>
        <w:rPr>
          <w:rFonts w:cstheme="minorHAnsi"/>
          <w:b/>
          <w:color w:val="auto"/>
        </w:rPr>
        <w:t>Varsity Debate Team,</w:t>
      </w:r>
      <w:r>
        <w:rPr>
          <w:rFonts w:cstheme="minorHAnsi"/>
          <w:color w:val="auto"/>
        </w:rPr>
        <w:t xml:space="preserve"> </w:t>
      </w:r>
      <w:r>
        <w:rPr>
          <w:rFonts w:cstheme="minorHAnsi"/>
          <w:b/>
          <w:color w:val="auto"/>
        </w:rPr>
        <w:t xml:space="preserve">Captain (2018 – 2019), </w:t>
      </w:r>
      <w:r>
        <w:rPr>
          <w:rFonts w:cstheme="minorHAnsi"/>
          <w:color w:val="auto"/>
        </w:rPr>
        <w:t>Ballard High School 2016 – 2019</w:t>
      </w:r>
    </w:p>
    <w:p w14:paraId="358135A6" w14:textId="6566C82A" w:rsidR="00B36C2D" w:rsidRDefault="00B36C2D" w:rsidP="006E1507">
      <w:pPr>
        <w:rPr>
          <w:rFonts w:cstheme="minorHAnsi"/>
          <w:color w:val="auto"/>
        </w:rPr>
      </w:pPr>
    </w:p>
    <w:p w14:paraId="3319DAA9" w14:textId="348FDBDE" w:rsidR="00B36C2D" w:rsidRDefault="00B36C2D" w:rsidP="00B36C2D">
      <w:pPr>
        <w:pStyle w:val="Heading1"/>
      </w:pPr>
      <w:r>
        <w:t>References</w:t>
      </w:r>
    </w:p>
    <w:p w14:paraId="0DF2B2BC" w14:textId="77777777" w:rsidR="00B36C2D" w:rsidRPr="00B36C2D" w:rsidRDefault="00B36C2D" w:rsidP="00B36C2D"/>
    <w:sectPr w:rsidR="00B36C2D" w:rsidRPr="00B36C2D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0E11" w14:textId="77777777" w:rsidR="003023E4" w:rsidRDefault="003023E4" w:rsidP="0068194B">
      <w:r>
        <w:separator/>
      </w:r>
    </w:p>
    <w:p w14:paraId="63AC853B" w14:textId="77777777" w:rsidR="003023E4" w:rsidRDefault="003023E4"/>
    <w:p w14:paraId="6C80075E" w14:textId="77777777" w:rsidR="003023E4" w:rsidRDefault="003023E4"/>
  </w:endnote>
  <w:endnote w:type="continuationSeparator" w:id="0">
    <w:p w14:paraId="62F2248C" w14:textId="77777777" w:rsidR="003023E4" w:rsidRDefault="003023E4" w:rsidP="0068194B">
      <w:r>
        <w:continuationSeparator/>
      </w:r>
    </w:p>
    <w:p w14:paraId="7E71047E" w14:textId="77777777" w:rsidR="003023E4" w:rsidRDefault="003023E4"/>
    <w:p w14:paraId="50C65CB8" w14:textId="77777777" w:rsidR="003023E4" w:rsidRDefault="00302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4614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BA41" w14:textId="77777777" w:rsidR="003023E4" w:rsidRDefault="003023E4" w:rsidP="0068194B">
      <w:r>
        <w:separator/>
      </w:r>
    </w:p>
    <w:p w14:paraId="69F412E6" w14:textId="77777777" w:rsidR="003023E4" w:rsidRDefault="003023E4"/>
    <w:p w14:paraId="5385DFBD" w14:textId="77777777" w:rsidR="003023E4" w:rsidRDefault="003023E4"/>
  </w:footnote>
  <w:footnote w:type="continuationSeparator" w:id="0">
    <w:p w14:paraId="62365DD5" w14:textId="77777777" w:rsidR="003023E4" w:rsidRDefault="003023E4" w:rsidP="0068194B">
      <w:r>
        <w:continuationSeparator/>
      </w:r>
    </w:p>
    <w:p w14:paraId="5ABA9855" w14:textId="77777777" w:rsidR="003023E4" w:rsidRDefault="003023E4"/>
    <w:p w14:paraId="4372DA8F" w14:textId="77777777" w:rsidR="003023E4" w:rsidRDefault="003023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8AA8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C7DAF5" wp14:editId="0B27B4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15DD1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60E3FBB"/>
    <w:multiLevelType w:val="hybridMultilevel"/>
    <w:tmpl w:val="43E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20DF"/>
    <w:rsid w:val="001427E1"/>
    <w:rsid w:val="00163668"/>
    <w:rsid w:val="00171566"/>
    <w:rsid w:val="00174676"/>
    <w:rsid w:val="001755A8"/>
    <w:rsid w:val="00184014"/>
    <w:rsid w:val="00192008"/>
    <w:rsid w:val="00193154"/>
    <w:rsid w:val="001C0E68"/>
    <w:rsid w:val="001C1A64"/>
    <w:rsid w:val="001C4B6F"/>
    <w:rsid w:val="001D0BF1"/>
    <w:rsid w:val="001D784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975"/>
    <w:rsid w:val="003023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6A3F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1608"/>
    <w:rsid w:val="00494CF6"/>
    <w:rsid w:val="00495F8D"/>
    <w:rsid w:val="004A1FAE"/>
    <w:rsid w:val="004A32FF"/>
    <w:rsid w:val="004B06EB"/>
    <w:rsid w:val="004B6AD0"/>
    <w:rsid w:val="004B7D35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F87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4EB"/>
    <w:rsid w:val="006618E9"/>
    <w:rsid w:val="00676AC8"/>
    <w:rsid w:val="0068194B"/>
    <w:rsid w:val="00692703"/>
    <w:rsid w:val="006975DA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43E9"/>
    <w:rsid w:val="007E6A61"/>
    <w:rsid w:val="00801140"/>
    <w:rsid w:val="00803404"/>
    <w:rsid w:val="0080437A"/>
    <w:rsid w:val="00834955"/>
    <w:rsid w:val="00855B59"/>
    <w:rsid w:val="00860461"/>
    <w:rsid w:val="0086487C"/>
    <w:rsid w:val="00870B20"/>
    <w:rsid w:val="008829F8"/>
    <w:rsid w:val="00885897"/>
    <w:rsid w:val="008979FE"/>
    <w:rsid w:val="008A19FC"/>
    <w:rsid w:val="008A6538"/>
    <w:rsid w:val="008C7056"/>
    <w:rsid w:val="008D29A2"/>
    <w:rsid w:val="008F067A"/>
    <w:rsid w:val="008F3B14"/>
    <w:rsid w:val="00901899"/>
    <w:rsid w:val="0090344B"/>
    <w:rsid w:val="00905715"/>
    <w:rsid w:val="009076FC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4E71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18E"/>
    <w:rsid w:val="00A51DC5"/>
    <w:rsid w:val="00A53DE1"/>
    <w:rsid w:val="00A615E1"/>
    <w:rsid w:val="00A624B3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6C2D"/>
    <w:rsid w:val="00B37A6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7CB0"/>
    <w:rsid w:val="00E2397A"/>
    <w:rsid w:val="00E2412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069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7AB2"/>
  <w15:chartTrackingRefBased/>
  <w15:docId w15:val="{C92C9C0A-37B2-4C8F-8CB8-1535AA27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%20Kred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EA60533595473683C7D2CFBD1E3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0D95-338C-412B-B01D-F154B50F763A}"/>
      </w:docPartPr>
      <w:docPartBody>
        <w:p w:rsidR="009F235E" w:rsidRDefault="004C741D">
          <w:pPr>
            <w:pStyle w:val="89EA60533595473683C7D2CFBD1E39D7"/>
          </w:pPr>
          <w:r w:rsidRPr="00CF1A49">
            <w:t>·</w:t>
          </w:r>
        </w:p>
      </w:docPartBody>
    </w:docPart>
    <w:docPart>
      <w:docPartPr>
        <w:name w:val="B8E9561EBB944328B2D40202FDD0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4AE3-5ECB-405A-9560-08A874E93E02}"/>
      </w:docPartPr>
      <w:docPartBody>
        <w:p w:rsidR="009F235E" w:rsidRDefault="004C741D">
          <w:pPr>
            <w:pStyle w:val="B8E9561EBB944328B2D40202FDD0DF5E"/>
          </w:pPr>
          <w:r w:rsidRPr="00CF1A49">
            <w:t>·</w:t>
          </w:r>
        </w:p>
      </w:docPartBody>
    </w:docPart>
    <w:docPart>
      <w:docPartPr>
        <w:name w:val="D67507530AFB45148D171F632C7CE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79104-1D97-47CF-95FA-DCE69F5DBFCF}"/>
      </w:docPartPr>
      <w:docPartBody>
        <w:p w:rsidR="009F235E" w:rsidRDefault="004C741D">
          <w:pPr>
            <w:pStyle w:val="D67507530AFB45148D171F632C7CE21F"/>
          </w:pPr>
          <w:r w:rsidRPr="00CF1A49">
            <w:t>Education</w:t>
          </w:r>
        </w:p>
      </w:docPartBody>
    </w:docPart>
    <w:docPart>
      <w:docPartPr>
        <w:name w:val="07DD28A5E3654CECACBB11958F2D3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AAC25-5F56-4692-91FC-06B597588754}"/>
      </w:docPartPr>
      <w:docPartBody>
        <w:p w:rsidR="009F235E" w:rsidRDefault="004C741D">
          <w:pPr>
            <w:pStyle w:val="07DD28A5E3654CECACBB11958F2D394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D"/>
    <w:rsid w:val="004C741D"/>
    <w:rsid w:val="00624B10"/>
    <w:rsid w:val="009F235E"/>
    <w:rsid w:val="00DF7B50"/>
    <w:rsid w:val="00E2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FAA8B429154866BA014CE3A43E5114">
    <w:name w:val="5BFAA8B429154866BA014CE3A43E511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5D0EA61726D48288455C57CFBB01C8D">
    <w:name w:val="95D0EA61726D48288455C57CFBB01C8D"/>
  </w:style>
  <w:style w:type="paragraph" w:customStyle="1" w:styleId="EB586DE894974B18AE01C5EEB6C80E19">
    <w:name w:val="EB586DE894974B18AE01C5EEB6C80E19"/>
  </w:style>
  <w:style w:type="paragraph" w:customStyle="1" w:styleId="89EA60533595473683C7D2CFBD1E39D7">
    <w:name w:val="89EA60533595473683C7D2CFBD1E39D7"/>
  </w:style>
  <w:style w:type="paragraph" w:customStyle="1" w:styleId="23CAE16D64CE45F9B40554F9B048F979">
    <w:name w:val="23CAE16D64CE45F9B40554F9B048F979"/>
  </w:style>
  <w:style w:type="paragraph" w:customStyle="1" w:styleId="704051B840BB468E93FAD07422B646F9">
    <w:name w:val="704051B840BB468E93FAD07422B646F9"/>
  </w:style>
  <w:style w:type="paragraph" w:customStyle="1" w:styleId="B8E9561EBB944328B2D40202FDD0DF5E">
    <w:name w:val="B8E9561EBB944328B2D40202FDD0DF5E"/>
  </w:style>
  <w:style w:type="paragraph" w:customStyle="1" w:styleId="9FC79D3ABC0843A6AE513B0BB0E8E504">
    <w:name w:val="9FC79D3ABC0843A6AE513B0BB0E8E504"/>
  </w:style>
  <w:style w:type="paragraph" w:customStyle="1" w:styleId="9CA34AAC4E464D7292B075CA6910BCB8">
    <w:name w:val="9CA34AAC4E464D7292B075CA6910BCB8"/>
  </w:style>
  <w:style w:type="paragraph" w:customStyle="1" w:styleId="76F666B668C04C488258DBC6F9E507CF">
    <w:name w:val="76F666B668C04C488258DBC6F9E507CF"/>
  </w:style>
  <w:style w:type="paragraph" w:customStyle="1" w:styleId="C54928790BA34B69A7DE7B562860A9E1">
    <w:name w:val="C54928790BA34B69A7DE7B562860A9E1"/>
  </w:style>
  <w:style w:type="paragraph" w:customStyle="1" w:styleId="52CA4D0DFD424385B26BD82B0B47D23D">
    <w:name w:val="52CA4D0DFD424385B26BD82B0B47D23D"/>
  </w:style>
  <w:style w:type="paragraph" w:customStyle="1" w:styleId="668BE10C87584FBA9A10B10F9ECCB1BD">
    <w:name w:val="668BE10C87584FBA9A10B10F9ECCB1BD"/>
  </w:style>
  <w:style w:type="paragraph" w:customStyle="1" w:styleId="359B16EA2BFD4B35B8222FA87DE86DF9">
    <w:name w:val="359B16EA2BFD4B35B8222FA87DE86DF9"/>
  </w:style>
  <w:style w:type="paragraph" w:customStyle="1" w:styleId="40F3CB852E7B492FA960CC8A0B4CA08C">
    <w:name w:val="40F3CB852E7B492FA960CC8A0B4CA08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FEB24F0462F4B8CB571AE18659A38B8">
    <w:name w:val="BFEB24F0462F4B8CB571AE18659A38B8"/>
  </w:style>
  <w:style w:type="paragraph" w:customStyle="1" w:styleId="A242081BA0A14264B8C43F34EB48087A">
    <w:name w:val="A242081BA0A14264B8C43F34EB48087A"/>
  </w:style>
  <w:style w:type="paragraph" w:customStyle="1" w:styleId="E2D335401A78442DB01693ABBFE33C19">
    <w:name w:val="E2D335401A78442DB01693ABBFE33C19"/>
  </w:style>
  <w:style w:type="paragraph" w:customStyle="1" w:styleId="6078147499EC41228B7BC92C64189B07">
    <w:name w:val="6078147499EC41228B7BC92C64189B07"/>
  </w:style>
  <w:style w:type="paragraph" w:customStyle="1" w:styleId="5D4EF1C7B1B3494FAA33FE9E2AA855C2">
    <w:name w:val="5D4EF1C7B1B3494FAA33FE9E2AA855C2"/>
  </w:style>
  <w:style w:type="paragraph" w:customStyle="1" w:styleId="DDBEDFA490D741E7A19BB9250ADEFC87">
    <w:name w:val="DDBEDFA490D741E7A19BB9250ADEFC87"/>
  </w:style>
  <w:style w:type="paragraph" w:customStyle="1" w:styleId="4469FCA1E5C74DA7BF8814D0695A1089">
    <w:name w:val="4469FCA1E5C74DA7BF8814D0695A1089"/>
  </w:style>
  <w:style w:type="paragraph" w:customStyle="1" w:styleId="D67507530AFB45148D171F632C7CE21F">
    <w:name w:val="D67507530AFB45148D171F632C7CE21F"/>
  </w:style>
  <w:style w:type="paragraph" w:customStyle="1" w:styleId="501AB7640B4D444283640B4209ED9C4B">
    <w:name w:val="501AB7640B4D444283640B4209ED9C4B"/>
  </w:style>
  <w:style w:type="paragraph" w:customStyle="1" w:styleId="573AA819AC6F4A1FBBFE50A1600DB85A">
    <w:name w:val="573AA819AC6F4A1FBBFE50A1600DB85A"/>
  </w:style>
  <w:style w:type="paragraph" w:customStyle="1" w:styleId="E81C2BCD0E064A57A87AE2C9320281EB">
    <w:name w:val="E81C2BCD0E064A57A87AE2C9320281EB"/>
  </w:style>
  <w:style w:type="paragraph" w:customStyle="1" w:styleId="532E816EEED64D01B420984F5EDA3DA6">
    <w:name w:val="532E816EEED64D01B420984F5EDA3DA6"/>
  </w:style>
  <w:style w:type="paragraph" w:customStyle="1" w:styleId="952BB0971E6647A3AB664F6CA3D8E025">
    <w:name w:val="952BB0971E6647A3AB664F6CA3D8E025"/>
  </w:style>
  <w:style w:type="paragraph" w:customStyle="1" w:styleId="A79345219FE247E18A9503D6D65C8EDE">
    <w:name w:val="A79345219FE247E18A9503D6D65C8EDE"/>
  </w:style>
  <w:style w:type="paragraph" w:customStyle="1" w:styleId="D1C7FEC059554C04B6EB05042939CE9F">
    <w:name w:val="D1C7FEC059554C04B6EB05042939CE9F"/>
  </w:style>
  <w:style w:type="paragraph" w:customStyle="1" w:styleId="0E1DA8EF4A2E4833A6302E71B70ABBA5">
    <w:name w:val="0E1DA8EF4A2E4833A6302E71B70ABBA5"/>
  </w:style>
  <w:style w:type="paragraph" w:customStyle="1" w:styleId="852441B84FBD4294A800948BFA3FDBE6">
    <w:name w:val="852441B84FBD4294A800948BFA3FDBE6"/>
  </w:style>
  <w:style w:type="paragraph" w:customStyle="1" w:styleId="8FA22EC882C94848995E153D36F0F5D6">
    <w:name w:val="8FA22EC882C94848995E153D36F0F5D6"/>
  </w:style>
  <w:style w:type="paragraph" w:customStyle="1" w:styleId="07DD28A5E3654CECACBB11958F2D394C">
    <w:name w:val="07DD28A5E3654CECACBB11958F2D394C"/>
  </w:style>
  <w:style w:type="paragraph" w:customStyle="1" w:styleId="6E57D2370F8D491B94D2553C051DCDD4">
    <w:name w:val="6E57D2370F8D491B94D2553C051DCDD4"/>
  </w:style>
  <w:style w:type="paragraph" w:customStyle="1" w:styleId="FDD4D57D6DA24322A901AEBE8BA02FD9">
    <w:name w:val="FDD4D57D6DA24322A901AEBE8BA02FD9"/>
  </w:style>
  <w:style w:type="paragraph" w:customStyle="1" w:styleId="43152403C912473797DC924D8A02BC0A">
    <w:name w:val="43152403C912473797DC924D8A02BC0A"/>
  </w:style>
  <w:style w:type="paragraph" w:customStyle="1" w:styleId="02D6E0CDA0ED4018A96FDA7165F252C9">
    <w:name w:val="02D6E0CDA0ED4018A96FDA7165F252C9"/>
  </w:style>
  <w:style w:type="paragraph" w:customStyle="1" w:styleId="63AA1A2D7F044473B97DA22D389ACAC0">
    <w:name w:val="63AA1A2D7F044473B97DA22D389ACAC0"/>
  </w:style>
  <w:style w:type="paragraph" w:customStyle="1" w:styleId="7C92F2B616F141ECAAB2677B5C1C1FD7">
    <w:name w:val="7C92F2B616F141ECAAB2677B5C1C1FD7"/>
  </w:style>
  <w:style w:type="paragraph" w:customStyle="1" w:styleId="211ED7839F1F4B54A7B3812CED44AEE7">
    <w:name w:val="211ED7839F1F4B54A7B3812CED44A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Kreder</dc:creator>
  <cp:keywords/>
  <dc:description/>
  <cp:lastModifiedBy>Kermit Kreder</cp:lastModifiedBy>
  <cp:revision>4</cp:revision>
  <dcterms:created xsi:type="dcterms:W3CDTF">2020-01-07T06:43:00Z</dcterms:created>
  <dcterms:modified xsi:type="dcterms:W3CDTF">2020-04-11T07:21:00Z</dcterms:modified>
  <cp:category/>
</cp:coreProperties>
</file>